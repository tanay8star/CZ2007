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379" w:rsidRPr="00E10379" w:rsidRDefault="00E10379" w:rsidP="00E10379">
      <w:pPr>
        <w:spacing w:line="276" w:lineRule="auto"/>
        <w:jc w:val="center"/>
        <w:rPr>
          <w:rFonts w:ascii="Arial" w:hAnsi="Arial" w:cs="Arial"/>
          <w:b/>
        </w:rPr>
      </w:pPr>
      <w:r w:rsidRPr="00E10379">
        <w:rPr>
          <w:rFonts w:ascii="Arial" w:hAnsi="Arial" w:cs="Arial"/>
          <w:b/>
        </w:rPr>
        <w:t xml:space="preserve">CZ2007 Assignment </w:t>
      </w:r>
      <w:r w:rsidR="008F3034">
        <w:rPr>
          <w:rFonts w:ascii="Arial" w:hAnsi="Arial" w:cs="Arial"/>
          <w:b/>
        </w:rPr>
        <w:t>3: SQL</w:t>
      </w:r>
    </w:p>
    <w:p w:rsidR="00E10379" w:rsidRDefault="00E10379" w:rsidP="00E10379">
      <w:pPr>
        <w:spacing w:line="276" w:lineRule="auto"/>
        <w:rPr>
          <w:rFonts w:ascii="Arial" w:hAnsi="Arial" w:cs="Arial"/>
        </w:rPr>
      </w:pPr>
      <w:r w:rsidRPr="00E10379">
        <w:rPr>
          <w:rFonts w:ascii="Arial" w:hAnsi="Arial" w:cs="Arial"/>
          <w:u w:val="single"/>
        </w:rPr>
        <w:t>SSP3 Group 1:</w:t>
      </w:r>
      <w:r w:rsidRPr="00E10379">
        <w:rPr>
          <w:rFonts w:ascii="Arial" w:hAnsi="Arial" w:cs="Arial"/>
        </w:rPr>
        <w:t xml:space="preserve"> Alice Chua Qin Hui, Foo Chuan Sheng, Tanay Bharadwaja, Vincent Ribli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E10379" w:rsidRPr="00E10379" w:rsidTr="00E10379">
        <w:trPr>
          <w:trHeight w:val="432"/>
        </w:trPr>
        <w:tc>
          <w:tcPr>
            <w:tcW w:w="10457" w:type="dxa"/>
            <w:shd w:val="clear" w:color="auto" w:fill="D9D9D9" w:themeFill="background1" w:themeFillShade="D9"/>
            <w:vAlign w:val="center"/>
          </w:tcPr>
          <w:p w:rsidR="00E10379" w:rsidRPr="00E10379" w:rsidRDefault="00E10379" w:rsidP="00E1037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/>
              </w:rPr>
            </w:pPr>
            <w:r w:rsidRPr="00E10379">
              <w:rPr>
                <w:rFonts w:ascii="Consolas" w:hAnsi="Consolas" w:cs="Consolas"/>
                <w:b/>
              </w:rPr>
              <w:t>CREATE.SQL</w:t>
            </w:r>
          </w:p>
        </w:tc>
      </w:tr>
    </w:tbl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br/>
      </w:r>
      <w:r w:rsidRPr="00E10379">
        <w:rPr>
          <w:rFonts w:ascii="Consolas" w:hAnsi="Consolas" w:cs="Consolas"/>
        </w:rPr>
        <w:t xml:space="preserve">CREATE TABLE Person_R2(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addressP varchar(50),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zip char(6)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stateP varchar(20)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city varchar(20)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PRIMARY KEY (addressP)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 xml:space="preserve">CREATE TABLE Person_R1(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personID char(9),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name varchar(20)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school varchar(100)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addressP varchar(50)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phone char(8)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email varchar(50) NOT NULL UNIQUE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CHECK (email LIKE '%@%.%'),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PRIMARY KEY (personID),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(addressP) REFERENCES Person_R2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 xml:space="preserve">CREATE TABLE Stakeholder(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personID char(9),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domain varchar(40)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PRIMARY KEY (personID),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(personID) REFERENCES Person_R1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 xml:space="preserve">CREATE TABLE Professor(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personID char(9),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expertiseField varchar(40)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PRIMARY KEY (personID),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(personID) REFERENCES Person_R1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Default="00E10379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lastRenderedPageBreak/>
        <w:t xml:space="preserve">CREATE TABLE Student(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personID char(9),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studentID char(9) NOT NULL UNIQUE,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admissionDate date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major varchar(50)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minor varchar(50),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PRIMARY KEY (personID),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(personID) REFERENCES Person_R1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 xml:space="preserve">CREATE TABLE Staff(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personID char(9) NOT NULL,</w:t>
      </w:r>
    </w:p>
    <w:p w:rsidR="00E10379" w:rsidRPr="00E10379" w:rsidRDefault="00A466BF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staffID </w:t>
      </w:r>
      <w:r w:rsidR="00E10379" w:rsidRPr="00E10379">
        <w:rPr>
          <w:rFonts w:ascii="Consolas" w:hAnsi="Consolas" w:cs="Consolas"/>
        </w:rPr>
        <w:t>char(9)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dateHired datetime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position varchar(20)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PRIMARY KEY (personID),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(personID) REFERENCES Person_R1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 xml:space="preserve">CREATE TABLE Undergraduate(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personID char(9)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PRIMARY KEY (personID),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(personID) REFERENCES Person_R1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 xml:space="preserve">CREATE TABLE Graduate(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personID char(9)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PRIMARY KEY (personID),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(personID) REFERENCES Person_R1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 xml:space="preserve">CREATE TABLE Lab(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nameL varchar(20),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school varchar(50),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location varchar(50),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PRIMARY KEY (nameL,school)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Default="00E10379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lastRenderedPageBreak/>
        <w:t xml:space="preserve">CREATE TABLE Research_Lab(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nameRL varchar(20),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school varchar(</w:t>
      </w:r>
      <w:bookmarkStart w:id="0" w:name="_GoBack"/>
      <w:bookmarkEnd w:id="0"/>
      <w:r w:rsidRPr="00E10379">
        <w:rPr>
          <w:rFonts w:ascii="Consolas" w:hAnsi="Consolas" w:cs="Consolas"/>
        </w:rPr>
        <w:t>50),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researchArea varchar(50),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PRIMARY KEY (nameRL, school),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(nameRL, school) REFERENCES Lab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 xml:space="preserve">CREATE TABLE Teaching_Lab(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 xml:space="preserve">name </w:t>
      </w:r>
      <w:r w:rsidRPr="00E10379">
        <w:rPr>
          <w:rFonts w:ascii="Consolas" w:hAnsi="Consolas" w:cs="Consolas"/>
        </w:rPr>
        <w:t>var</w:t>
      </w:r>
      <w:r w:rsidRPr="00E10379">
        <w:rPr>
          <w:rFonts w:ascii="Consolas" w:hAnsi="Consolas" w:cs="Consolas"/>
        </w:rPr>
        <w:t>char(20),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school varchar(50),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labType varchar(20),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PRIMARY KEY (name, school),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(name,school) REFERENCES Lab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)</w:t>
      </w:r>
    </w:p>
    <w:p w:rsidR="00E10379" w:rsidRPr="00E10379" w:rsidRDefault="00E10379" w:rsidP="00E10379">
      <w:pPr>
        <w:spacing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 xml:space="preserve">CREATE TABLE Technical_Staff(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personID char(9)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labName varchar(20)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labSchool varchar(50)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PRIMARY KEY (personID, labName, labSchool),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(personID) REFERENCES Person_R1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(labName, labSchool) REFERENCES Lab(nameL, school)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 xml:space="preserve">CREATE TABLE Admin_Staff(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personID char(9)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office varchar(20)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officePhone char(8)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portfolio varchar(20)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PRIMARY KEY (personID),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(personID) REFERENCES Person_R1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Default="00E10379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lastRenderedPageBreak/>
        <w:t xml:space="preserve">CREATE TABLE Timetable(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dayT varchar(20) NOT NULL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CHECK(dayT &lt;&gt; 'Saturday' AND dayT &lt;&gt; 'Sunday'),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timeTstart TIME (0) NOT NULL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CHECK(timeTstart &gt;= '08:00:00'),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timeTend TIME (0) NOT NULL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CHECK(timeTend &lt;= '18:00:00'),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venue varchar(20)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classType varchar(20)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CHECK(timeTstart &lt; timeTend),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PRIMARY KEY (dayT,timeTstart,timeTend,venue)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 xml:space="preserve">CREATE TABLE Course(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courseCode char(6) NOT NULL UNIQUE,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courseName varchar(50)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PRIMARY KEY (courseCode)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 xml:space="preserve">CREATE TABLE CommentSuggestion(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topic varchar(20),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dateCS date,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stakeholderPersonID char(9),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statusCS varchar(10)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PRIMARY KEY (topic, dateCS, stakeholderPersonID),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(stakeholderPersonID) REFERENCES Stakeholder(personID)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)</w:t>
      </w:r>
    </w:p>
    <w:p w:rsidR="00E10379" w:rsidRPr="00E10379" w:rsidRDefault="00E10379" w:rsidP="00E10379">
      <w:pPr>
        <w:spacing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 xml:space="preserve">CREATE TABLE Experiment(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dayE varchar(20) NOT NULL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CHECK(dayE &lt;&gt; 'Saturday' AND dayE &lt;&gt; 'Sunday'),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timeEstart TIME (0) NOT NULL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CHECK(timeEstart &gt;= '08:00:00'),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timeEend TIME (0) NOT NULL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CHECK(timeEend &lt;= '18:00:00'),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 xml:space="preserve">undergraduatePersonID </w:t>
      </w:r>
      <w:r w:rsidRPr="00E10379">
        <w:rPr>
          <w:rFonts w:ascii="Consolas" w:hAnsi="Consolas" w:cs="Consolas"/>
        </w:rPr>
        <w:t>char(9)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labName varchar(20)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labSchool varchar(50)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CHECK(timeEstart &lt; timeEend),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 xml:space="preserve">PRIMARY KEY (dayE, timeEstart, timeEend, </w:t>
      </w:r>
      <w:r w:rsidRPr="00E10379">
        <w:rPr>
          <w:rFonts w:ascii="Consolas" w:hAnsi="Consolas" w:cs="Consolas"/>
        </w:rPr>
        <w:t>undergraduatePersonID, labName,</w:t>
      </w:r>
      <w:r w:rsidRPr="00E10379">
        <w:rPr>
          <w:rFonts w:ascii="Consolas" w:hAnsi="Consolas" w:cs="Consolas"/>
        </w:rPr>
        <w:br/>
      </w:r>
      <w:r w:rsidRPr="00E10379">
        <w:rPr>
          <w:rFonts w:ascii="Consolas" w:hAnsi="Consolas" w:cs="Consolas"/>
        </w:rPr>
        <w:t>labSchool),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(undergraduatePersonID) REFERENCES Undergraduate(personID)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(labName, labSchool) REFERENCES Lab(nameL, school)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CREATE TABLE Equipment(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ID varchar(9),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nameE varchar(20),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labName varchar(20),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labSchool varchar(50),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modelNo varchar(10)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datePurchased date NOT NULL,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PRIMARY KEY (ID, nameE, labName, labSchool),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(labName, labSchool) REFERENCES Lab(nameL, school)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 xml:space="preserve">CREATE TABLE teach(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dayT varchar(20) NOT NULL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CHECK(dayT &lt;&gt; 'Saturday' AND dayT &lt;&gt; 'Sunday'),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timeTstart TIME (0) NOT NULL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CHECK(timeTstart &gt;= '08:00:00'),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timeTend TIME (0) NOT NULL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CHECK(timeTend &lt;= '18:00:00'),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venue varchar(20),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 xml:space="preserve">courseCode </w:t>
      </w:r>
      <w:r w:rsidRPr="00E10379">
        <w:rPr>
          <w:rFonts w:ascii="Consolas" w:hAnsi="Consolas" w:cs="Consolas"/>
        </w:rPr>
        <w:t>char(6),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professorPersonID char(9),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CHECK(timeTstart &lt; timeTend),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PRIMARY KEY (dayT, timeTstart, timeTend, venue, courseCode, professorPersonID),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(professorPersonID) REFERENCES Professor(personID)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 xml:space="preserve">FOREIGN KEY (dayT, timeTstart, timeTend, venue) REFERENCES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Timetable(dayT,timeTstart,timeTend,venue)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(courseCode) REFERENCES Course(courseCode)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 xml:space="preserve">CREATE TABLE takes(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personID char(9),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courseCode char(6),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PRIMARY KEY (courseCode, personID),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(courseCode) REFERENCES Course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(personID) REFERENCES Student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lastRenderedPageBreak/>
        <w:t xml:space="preserve">CREATE TABLE partOf(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courseCode char(6),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dayPO varchar(20) NOT NULL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CHECK(dayPO &lt;&gt; 'Saturday' AND dayPO &lt;&gt; 'Sunday'),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timePOstart TIME (0) NOT NULL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CHECK (timePOstart &gt;= '08:00:00'),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timePOend TIME (0) NOT NULL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CHECK(timePOend &lt;= '18:00:00'),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personID char(9),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labName varchar(20),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labSchool varchar(50),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CHECK(timePOstart &lt; timePOend),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 xml:space="preserve">PRIMARY KEY (courseCode, dayPO, timePOstart, timePOend, personID, labName,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labSchool),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(courseCode) REFERENCES Course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FOREIGN KEY (dayPO, timePOstart, timePOend, personID, labName, labSchool) REFERENCES Experiment(dayE, timeEstart, timeEend, undergraduatePersonID, labName, labSchool)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 xml:space="preserve">CREATE TABLE assignGraduateResearchLab(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personID char(9),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labName varchar(20),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labSchool varchar(50),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PRIMARY KEY (personID, labName, labSchool),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(personID) REFERENCES Graduate(personID)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(labName, labSchool) REFERENCES Research_Lab(nameRL, school)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</w:t>
      </w:r>
    </w:p>
    <w:p w:rsid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 xml:space="preserve">CREATE TABLE assignCommentSuggestionAdminStaff(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AdminStaffPersonID char(9),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StakeholderPersonID char(9),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topic varchar(20),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dateA date,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PRIMARY KEY (AdminStaffPersonID, StakeholderPersonID),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(AdminStaffPersonID) REFERENCES Admin_Staff(personID)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(StakeholderPersonID) REFERENCES Stakeholder(personID)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NO ACTION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NO ACTION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>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lastRenderedPageBreak/>
        <w:t xml:space="preserve">CREATE TABLE supervisedBy( 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ProfessorPersonID char(9),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GraduatePersonID char(9),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topic varchar(50),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PRIMARY KEY (ProfessorPersonID, GraduatePersonID),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(ProfessorPersonID) REFERENCES Professor(personID)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cascade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cascade,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FOREIGN KEY (GraduatePersonID) REFERENCES Graduate(personID)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DELETE NO ACTION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E10379">
        <w:rPr>
          <w:rFonts w:ascii="Consolas" w:hAnsi="Consolas" w:cs="Consolas"/>
        </w:rPr>
        <w:tab/>
        <w:t>ON UPDATE NO ACTION</w:t>
      </w:r>
    </w:p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E10379" w:rsidRPr="00E10379" w:rsidTr="005A39A0">
        <w:trPr>
          <w:trHeight w:val="432"/>
        </w:trPr>
        <w:tc>
          <w:tcPr>
            <w:tcW w:w="10457" w:type="dxa"/>
            <w:shd w:val="clear" w:color="auto" w:fill="D9D9D9" w:themeFill="background1" w:themeFillShade="D9"/>
            <w:vAlign w:val="center"/>
          </w:tcPr>
          <w:p w:rsidR="00E10379" w:rsidRPr="00E10379" w:rsidRDefault="00E10379" w:rsidP="00E1037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/>
              </w:rPr>
            </w:pPr>
            <w:r w:rsidRPr="00E10379">
              <w:rPr>
                <w:rFonts w:ascii="Consolas" w:hAnsi="Consolas" w:cs="Consolas"/>
                <w:b/>
              </w:rPr>
              <w:t>TRIGGER_student</w:t>
            </w:r>
            <w:r w:rsidRPr="00E10379">
              <w:rPr>
                <w:rFonts w:ascii="Consolas" w:hAnsi="Consolas" w:cs="Consolas"/>
                <w:b/>
              </w:rPr>
              <w:t>.SQL</w:t>
            </w:r>
          </w:p>
        </w:tc>
      </w:tr>
    </w:tbl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10379">
        <w:rPr>
          <w:rFonts w:ascii="Consolas" w:eastAsia="Times New Roman" w:hAnsi="Consolas" w:cs="Consolas"/>
          <w:color w:val="000000"/>
          <w:sz w:val="21"/>
          <w:szCs w:val="21"/>
        </w:rPr>
        <w:t>CREATE TRIGGER studentMaxCourse</w:t>
      </w:r>
    </w:p>
    <w:p w:rsidR="00E10379" w:rsidRPr="00E10379" w:rsidRDefault="00E10379" w:rsidP="00E1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10379">
        <w:rPr>
          <w:rFonts w:ascii="Consolas" w:eastAsia="Times New Roman" w:hAnsi="Consolas" w:cs="Consolas"/>
          <w:color w:val="000000"/>
          <w:sz w:val="21"/>
          <w:szCs w:val="21"/>
        </w:rPr>
        <w:t>ON takes</w:t>
      </w:r>
    </w:p>
    <w:p w:rsidR="00E10379" w:rsidRPr="00E10379" w:rsidRDefault="00E10379" w:rsidP="00E1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10379">
        <w:rPr>
          <w:rFonts w:ascii="Consolas" w:eastAsia="Times New Roman" w:hAnsi="Consolas" w:cs="Consolas"/>
          <w:color w:val="000000"/>
          <w:sz w:val="21"/>
          <w:szCs w:val="21"/>
        </w:rPr>
        <w:t xml:space="preserve">FOR INSERT </w:t>
      </w:r>
    </w:p>
    <w:p w:rsidR="00E10379" w:rsidRPr="00E10379" w:rsidRDefault="008F3034" w:rsidP="00E1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AS DECLARE @NewPersonID </w:t>
      </w:r>
      <w:r w:rsidR="00E10379" w:rsidRPr="00E10379">
        <w:rPr>
          <w:rFonts w:ascii="Consolas" w:eastAsia="Times New Roman" w:hAnsi="Consolas" w:cs="Consolas"/>
          <w:color w:val="000000"/>
          <w:sz w:val="21"/>
          <w:szCs w:val="21"/>
        </w:rPr>
        <w:t>CHAR(9)</w:t>
      </w:r>
    </w:p>
    <w:p w:rsidR="00E10379" w:rsidRPr="00E10379" w:rsidRDefault="00E10379" w:rsidP="00E1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10379">
        <w:rPr>
          <w:rFonts w:ascii="Consolas" w:eastAsia="Times New Roman" w:hAnsi="Consolas" w:cs="Consolas"/>
          <w:color w:val="000000"/>
          <w:sz w:val="21"/>
          <w:szCs w:val="21"/>
        </w:rPr>
        <w:t>SELECT @NewPersonID = ins.personID FROM inserted ins;</w:t>
      </w:r>
    </w:p>
    <w:p w:rsidR="00E10379" w:rsidRPr="00E10379" w:rsidRDefault="00E10379" w:rsidP="00E1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10379">
        <w:rPr>
          <w:rFonts w:ascii="Consolas" w:eastAsia="Times New Roman" w:hAnsi="Consolas" w:cs="Consolas"/>
          <w:color w:val="000000"/>
          <w:sz w:val="21"/>
          <w:szCs w:val="21"/>
        </w:rPr>
        <w:t>IF (@NewPersonID IN (</w:t>
      </w:r>
    </w:p>
    <w:p w:rsidR="00E10379" w:rsidRPr="00E10379" w:rsidRDefault="00E10379" w:rsidP="00E1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10379">
        <w:rPr>
          <w:rFonts w:ascii="Consolas" w:eastAsia="Times New Roman" w:hAnsi="Consolas" w:cs="Consolas"/>
          <w:color w:val="000000"/>
          <w:sz w:val="21"/>
          <w:szCs w:val="21"/>
        </w:rPr>
        <w:t xml:space="preserve">    SELECT personID</w:t>
      </w:r>
    </w:p>
    <w:p w:rsidR="00E10379" w:rsidRPr="00E10379" w:rsidRDefault="00E10379" w:rsidP="00E1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10379">
        <w:rPr>
          <w:rFonts w:ascii="Consolas" w:eastAsia="Times New Roman" w:hAnsi="Consolas" w:cs="Consolas"/>
          <w:color w:val="000000"/>
          <w:sz w:val="21"/>
          <w:szCs w:val="21"/>
        </w:rPr>
        <w:t xml:space="preserve">    FROM takes</w:t>
      </w:r>
    </w:p>
    <w:p w:rsidR="00E10379" w:rsidRPr="00E10379" w:rsidRDefault="00E10379" w:rsidP="00E1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10379">
        <w:rPr>
          <w:rFonts w:ascii="Consolas" w:eastAsia="Times New Roman" w:hAnsi="Consolas" w:cs="Consolas"/>
          <w:color w:val="000000"/>
          <w:sz w:val="21"/>
          <w:szCs w:val="21"/>
        </w:rPr>
        <w:t xml:space="preserve">    GROUP BY personID</w:t>
      </w:r>
    </w:p>
    <w:p w:rsidR="00E10379" w:rsidRPr="00E10379" w:rsidRDefault="00E10379" w:rsidP="00E1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10379">
        <w:rPr>
          <w:rFonts w:ascii="Consolas" w:eastAsia="Times New Roman" w:hAnsi="Consolas" w:cs="Consolas"/>
          <w:color w:val="000000"/>
          <w:sz w:val="21"/>
          <w:szCs w:val="21"/>
        </w:rPr>
        <w:t xml:space="preserve">    HAVING COUNT(*) &gt;= 6</w:t>
      </w:r>
    </w:p>
    <w:p w:rsidR="00E10379" w:rsidRPr="00E10379" w:rsidRDefault="00E10379" w:rsidP="00E1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10379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E10379" w:rsidRPr="00E10379" w:rsidRDefault="00E10379" w:rsidP="00E1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10379">
        <w:rPr>
          <w:rFonts w:ascii="Consolas" w:eastAsia="Times New Roman" w:hAnsi="Consolas" w:cs="Consolas"/>
          <w:color w:val="000000"/>
          <w:sz w:val="21"/>
          <w:szCs w:val="21"/>
        </w:rPr>
        <w:t>BEGIN</w:t>
      </w:r>
    </w:p>
    <w:p w:rsidR="00E10379" w:rsidRPr="00E10379" w:rsidRDefault="00E10379" w:rsidP="00E1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10379">
        <w:rPr>
          <w:rFonts w:ascii="Consolas" w:eastAsia="Times New Roman" w:hAnsi="Consolas" w:cs="Consolas"/>
          <w:color w:val="000000"/>
          <w:sz w:val="21"/>
          <w:szCs w:val="21"/>
        </w:rPr>
        <w:t>RAISERROR('Maximum number of Courses reached!', 16, 1)</w:t>
      </w:r>
    </w:p>
    <w:p w:rsidR="00E10379" w:rsidRPr="00E10379" w:rsidRDefault="00E10379" w:rsidP="00E1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10379">
        <w:rPr>
          <w:rFonts w:ascii="Consolas" w:eastAsia="Times New Roman" w:hAnsi="Consolas" w:cs="Consolas"/>
          <w:color w:val="000000"/>
          <w:sz w:val="21"/>
          <w:szCs w:val="21"/>
        </w:rPr>
        <w:t>ROLLBACK TRANSACTION</w:t>
      </w:r>
    </w:p>
    <w:p w:rsidR="00E10379" w:rsidRPr="00E10379" w:rsidRDefault="00E10379" w:rsidP="00E1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10379">
        <w:rPr>
          <w:rFonts w:ascii="Consolas" w:eastAsia="Times New Roman" w:hAnsi="Consolas" w:cs="Consolas"/>
          <w:color w:val="000000"/>
          <w:sz w:val="21"/>
          <w:szCs w:val="21"/>
        </w:rPr>
        <w:t>END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E10379" w:rsidRPr="00E10379" w:rsidTr="005A39A0">
        <w:trPr>
          <w:trHeight w:val="432"/>
        </w:trPr>
        <w:tc>
          <w:tcPr>
            <w:tcW w:w="10457" w:type="dxa"/>
            <w:shd w:val="clear" w:color="auto" w:fill="D9D9D9" w:themeFill="background1" w:themeFillShade="D9"/>
            <w:vAlign w:val="center"/>
          </w:tcPr>
          <w:p w:rsidR="00E10379" w:rsidRPr="00E10379" w:rsidRDefault="00E10379" w:rsidP="00E1037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/>
              </w:rPr>
            </w:pPr>
            <w:r w:rsidRPr="00E10379">
              <w:rPr>
                <w:rFonts w:ascii="Consolas" w:hAnsi="Consolas" w:cs="Consolas"/>
                <w:b/>
              </w:rPr>
              <w:t>TRIGGER_</w:t>
            </w:r>
            <w:r w:rsidRPr="00E10379">
              <w:rPr>
                <w:rFonts w:ascii="Consolas" w:hAnsi="Consolas" w:cs="Consolas"/>
                <w:b/>
              </w:rPr>
              <w:t>professor</w:t>
            </w:r>
            <w:r w:rsidRPr="00E10379">
              <w:rPr>
                <w:rFonts w:ascii="Consolas" w:hAnsi="Consolas" w:cs="Consolas"/>
                <w:b/>
              </w:rPr>
              <w:t>.SQL</w:t>
            </w:r>
          </w:p>
        </w:tc>
      </w:tr>
    </w:tbl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E10379" w:rsidRPr="00E10379" w:rsidRDefault="00E10379" w:rsidP="00E10379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00000"/>
          <w:sz w:val="21"/>
          <w:szCs w:val="21"/>
        </w:rPr>
      </w:pPr>
      <w:r w:rsidRPr="00E10379">
        <w:rPr>
          <w:rFonts w:ascii="Consolas" w:hAnsi="Consolas" w:cs="Consolas"/>
          <w:color w:val="000000"/>
          <w:sz w:val="21"/>
          <w:szCs w:val="21"/>
        </w:rPr>
        <w:t>CREATE TRIGGER professorMaxCourse</w:t>
      </w:r>
    </w:p>
    <w:p w:rsidR="00E10379" w:rsidRPr="00E10379" w:rsidRDefault="00E10379" w:rsidP="00E10379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00000"/>
          <w:sz w:val="21"/>
          <w:szCs w:val="21"/>
        </w:rPr>
      </w:pPr>
      <w:r w:rsidRPr="00E10379">
        <w:rPr>
          <w:rFonts w:ascii="Consolas" w:hAnsi="Consolas" w:cs="Consolas"/>
          <w:color w:val="000000"/>
          <w:sz w:val="21"/>
          <w:szCs w:val="21"/>
        </w:rPr>
        <w:t>ON teach</w:t>
      </w:r>
    </w:p>
    <w:p w:rsidR="00E10379" w:rsidRPr="00E10379" w:rsidRDefault="00E10379" w:rsidP="00E10379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00000"/>
          <w:sz w:val="21"/>
          <w:szCs w:val="21"/>
        </w:rPr>
      </w:pPr>
      <w:r w:rsidRPr="00E10379">
        <w:rPr>
          <w:rFonts w:ascii="Consolas" w:hAnsi="Consolas" w:cs="Consolas"/>
          <w:color w:val="000000"/>
          <w:sz w:val="21"/>
          <w:szCs w:val="21"/>
        </w:rPr>
        <w:t xml:space="preserve">FOR INSERT </w:t>
      </w:r>
    </w:p>
    <w:p w:rsidR="00E10379" w:rsidRPr="00E10379" w:rsidRDefault="008F3034" w:rsidP="00E10379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AS DECLARE @NewPersonID </w:t>
      </w:r>
      <w:r w:rsidR="00E10379" w:rsidRPr="00E10379">
        <w:rPr>
          <w:rFonts w:ascii="Consolas" w:hAnsi="Consolas" w:cs="Consolas"/>
          <w:color w:val="000000"/>
          <w:sz w:val="21"/>
          <w:szCs w:val="21"/>
        </w:rPr>
        <w:t>CHAR(9)</w:t>
      </w:r>
    </w:p>
    <w:p w:rsidR="00E10379" w:rsidRPr="00E10379" w:rsidRDefault="00E10379" w:rsidP="00E10379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00000"/>
          <w:sz w:val="21"/>
          <w:szCs w:val="21"/>
        </w:rPr>
      </w:pPr>
      <w:r w:rsidRPr="00E10379">
        <w:rPr>
          <w:rFonts w:ascii="Consolas" w:hAnsi="Consolas" w:cs="Consolas"/>
          <w:color w:val="000000"/>
          <w:sz w:val="21"/>
          <w:szCs w:val="21"/>
        </w:rPr>
        <w:t>SELECT @NewPersonID = ins.professorPersonID FROM inserted ins;</w:t>
      </w:r>
    </w:p>
    <w:p w:rsidR="00E10379" w:rsidRPr="00E10379" w:rsidRDefault="00E10379" w:rsidP="00E10379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00000"/>
          <w:sz w:val="21"/>
          <w:szCs w:val="21"/>
        </w:rPr>
      </w:pPr>
      <w:r w:rsidRPr="00E10379">
        <w:rPr>
          <w:rFonts w:ascii="Consolas" w:hAnsi="Consolas" w:cs="Consolas"/>
          <w:color w:val="000000"/>
          <w:sz w:val="21"/>
          <w:szCs w:val="21"/>
        </w:rPr>
        <w:t>IF (@NewPersonID IN (</w:t>
      </w:r>
    </w:p>
    <w:p w:rsidR="00E10379" w:rsidRPr="00E10379" w:rsidRDefault="00E10379" w:rsidP="00E10379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00000"/>
          <w:sz w:val="21"/>
          <w:szCs w:val="21"/>
        </w:rPr>
      </w:pPr>
      <w:r w:rsidRPr="00E10379">
        <w:rPr>
          <w:rFonts w:ascii="Consolas" w:hAnsi="Consolas" w:cs="Consolas"/>
          <w:color w:val="000000"/>
          <w:sz w:val="21"/>
          <w:szCs w:val="21"/>
        </w:rPr>
        <w:t xml:space="preserve">    SELECT professorPersonID</w:t>
      </w:r>
    </w:p>
    <w:p w:rsidR="00E10379" w:rsidRPr="00E10379" w:rsidRDefault="00E10379" w:rsidP="00E10379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00000"/>
          <w:sz w:val="21"/>
          <w:szCs w:val="21"/>
        </w:rPr>
      </w:pPr>
      <w:r w:rsidRPr="00E10379">
        <w:rPr>
          <w:rFonts w:ascii="Consolas" w:hAnsi="Consolas" w:cs="Consolas"/>
          <w:color w:val="000000"/>
          <w:sz w:val="21"/>
          <w:szCs w:val="21"/>
        </w:rPr>
        <w:t xml:space="preserve">    FROM teach</w:t>
      </w:r>
    </w:p>
    <w:p w:rsidR="00E10379" w:rsidRPr="00E10379" w:rsidRDefault="00E10379" w:rsidP="00E10379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00000"/>
          <w:sz w:val="21"/>
          <w:szCs w:val="21"/>
        </w:rPr>
      </w:pPr>
      <w:r w:rsidRPr="00E10379">
        <w:rPr>
          <w:rFonts w:ascii="Consolas" w:hAnsi="Consolas" w:cs="Consolas"/>
          <w:color w:val="000000"/>
          <w:sz w:val="21"/>
          <w:szCs w:val="21"/>
        </w:rPr>
        <w:t xml:space="preserve">    GROUP BY professorPersonID</w:t>
      </w:r>
    </w:p>
    <w:p w:rsidR="00E10379" w:rsidRPr="00E10379" w:rsidRDefault="00E10379" w:rsidP="00E10379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00000"/>
          <w:sz w:val="21"/>
          <w:szCs w:val="21"/>
        </w:rPr>
      </w:pPr>
      <w:r w:rsidRPr="00E10379">
        <w:rPr>
          <w:rFonts w:ascii="Consolas" w:hAnsi="Consolas" w:cs="Consolas"/>
          <w:color w:val="000000"/>
          <w:sz w:val="21"/>
          <w:szCs w:val="21"/>
        </w:rPr>
        <w:t xml:space="preserve">    HAVING COUNT(*) &gt;= 3</w:t>
      </w:r>
    </w:p>
    <w:p w:rsidR="00E10379" w:rsidRPr="00E10379" w:rsidRDefault="00E10379" w:rsidP="00E10379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00000"/>
          <w:sz w:val="21"/>
          <w:szCs w:val="21"/>
        </w:rPr>
      </w:pPr>
      <w:r w:rsidRPr="00E10379">
        <w:rPr>
          <w:rFonts w:ascii="Consolas" w:hAnsi="Consolas" w:cs="Consolas"/>
          <w:color w:val="000000"/>
          <w:sz w:val="21"/>
          <w:szCs w:val="21"/>
        </w:rPr>
        <w:t>))</w:t>
      </w:r>
    </w:p>
    <w:p w:rsidR="00E10379" w:rsidRPr="00E10379" w:rsidRDefault="00E10379" w:rsidP="00E10379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00000"/>
          <w:sz w:val="21"/>
          <w:szCs w:val="21"/>
        </w:rPr>
      </w:pPr>
      <w:r w:rsidRPr="00E10379">
        <w:rPr>
          <w:rFonts w:ascii="Consolas" w:hAnsi="Consolas" w:cs="Consolas"/>
          <w:color w:val="000000"/>
          <w:sz w:val="21"/>
          <w:szCs w:val="21"/>
        </w:rPr>
        <w:t>BEGIN</w:t>
      </w:r>
    </w:p>
    <w:p w:rsidR="00E10379" w:rsidRPr="00E10379" w:rsidRDefault="00E10379" w:rsidP="00E10379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00000"/>
          <w:sz w:val="21"/>
          <w:szCs w:val="21"/>
        </w:rPr>
      </w:pPr>
      <w:r w:rsidRPr="00E10379">
        <w:rPr>
          <w:rFonts w:ascii="Consolas" w:hAnsi="Consolas" w:cs="Consolas"/>
          <w:color w:val="000000"/>
          <w:sz w:val="21"/>
          <w:szCs w:val="21"/>
        </w:rPr>
        <w:t>RAISERROR('Maximum number of Courses reached!', 16, 1)</w:t>
      </w:r>
    </w:p>
    <w:p w:rsidR="00E10379" w:rsidRPr="00E10379" w:rsidRDefault="00E10379" w:rsidP="00E10379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00000"/>
          <w:sz w:val="21"/>
          <w:szCs w:val="21"/>
        </w:rPr>
      </w:pPr>
      <w:r w:rsidRPr="00E10379">
        <w:rPr>
          <w:rFonts w:ascii="Consolas" w:hAnsi="Consolas" w:cs="Consolas"/>
          <w:color w:val="000000"/>
          <w:sz w:val="21"/>
          <w:szCs w:val="21"/>
        </w:rPr>
        <w:t>ROLLBACK TRANSACTION</w:t>
      </w:r>
    </w:p>
    <w:p w:rsidR="00E10379" w:rsidRPr="00E10379" w:rsidRDefault="00E10379" w:rsidP="00E10379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00000"/>
          <w:sz w:val="21"/>
          <w:szCs w:val="21"/>
        </w:rPr>
      </w:pPr>
      <w:r w:rsidRPr="00E10379">
        <w:rPr>
          <w:rFonts w:ascii="Consolas" w:hAnsi="Consolas" w:cs="Consolas"/>
          <w:color w:val="000000"/>
          <w:sz w:val="21"/>
          <w:szCs w:val="21"/>
        </w:rPr>
        <w:t>END</w:t>
      </w:r>
    </w:p>
    <w:p w:rsidR="00E10379" w:rsidRDefault="00E10379">
      <w:pPr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E10379" w:rsidRPr="00E10379" w:rsidTr="005A39A0">
        <w:trPr>
          <w:trHeight w:val="432"/>
        </w:trPr>
        <w:tc>
          <w:tcPr>
            <w:tcW w:w="10457" w:type="dxa"/>
            <w:shd w:val="clear" w:color="auto" w:fill="D9D9D9" w:themeFill="background1" w:themeFillShade="D9"/>
            <w:vAlign w:val="center"/>
          </w:tcPr>
          <w:p w:rsidR="00E10379" w:rsidRPr="00E10379" w:rsidRDefault="00E10379" w:rsidP="005A39A0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lastRenderedPageBreak/>
              <w:t>QUERIES</w:t>
            </w:r>
            <w:r w:rsidRPr="00E10379">
              <w:rPr>
                <w:rFonts w:ascii="Consolas" w:hAnsi="Consolas" w:cs="Consolas"/>
                <w:b/>
              </w:rPr>
              <w:t>.SQL</w:t>
            </w:r>
          </w:p>
        </w:tc>
      </w:tr>
    </w:tbl>
    <w:p w:rsidR="00E10379" w:rsidRPr="00E10379" w:rsidRDefault="00E10379" w:rsidP="00E103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8F3034" w:rsidRPr="00F477EE" w:rsidRDefault="00F477EE" w:rsidP="008F303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F477EE">
        <w:rPr>
          <w:rFonts w:ascii="Arial" w:hAnsi="Arial" w:cs="Arial"/>
          <w:b/>
        </w:rPr>
        <w:t>1</w:t>
      </w:r>
      <w:r w:rsidRPr="00F477EE">
        <w:rPr>
          <w:rFonts w:ascii="Arial" w:hAnsi="Arial" w:cs="Arial"/>
        </w:rPr>
        <w:tab/>
      </w:r>
      <w:r w:rsidR="008F3034" w:rsidRPr="00F477EE">
        <w:rPr>
          <w:rFonts w:ascii="Arial" w:hAnsi="Arial" w:cs="Arial"/>
        </w:rPr>
        <w:t>Find all Stakeholders who belong to the public domain.</w:t>
      </w:r>
    </w:p>
    <w:p w:rsidR="008F3034" w:rsidRPr="008F3034" w:rsidRDefault="008F3034" w:rsidP="008F303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B04F32" w:rsidRPr="00B04F32" w:rsidRDefault="00B04F32" w:rsidP="00B04F32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B04F32">
        <w:rPr>
          <w:rFonts w:ascii="Consolas" w:hAnsi="Consolas" w:cs="Consolas"/>
        </w:rPr>
        <w:t>SELECT P.name, P.personID</w:t>
      </w:r>
    </w:p>
    <w:p w:rsidR="00B04F32" w:rsidRPr="00B04F32" w:rsidRDefault="00B04F32" w:rsidP="00B04F32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B04F32">
        <w:rPr>
          <w:rFonts w:ascii="Consolas" w:hAnsi="Consolas" w:cs="Consolas"/>
        </w:rPr>
        <w:t>FROM Stakeholder S, Person_R1 P</w:t>
      </w:r>
    </w:p>
    <w:p w:rsidR="00B04F32" w:rsidRPr="00B04F32" w:rsidRDefault="00B04F32" w:rsidP="00B04F32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B04F32">
        <w:rPr>
          <w:rFonts w:ascii="Consolas" w:hAnsi="Consolas" w:cs="Consolas"/>
        </w:rPr>
        <w:t>WHERE S.personID = P.personID</w:t>
      </w:r>
    </w:p>
    <w:p w:rsidR="008F3034" w:rsidRDefault="00B04F32" w:rsidP="00B04F32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B04F32">
        <w:rPr>
          <w:rFonts w:ascii="Consolas" w:hAnsi="Consolas" w:cs="Consolas"/>
        </w:rPr>
        <w:t>AND S.domain = 'Public';</w:t>
      </w:r>
    </w:p>
    <w:p w:rsidR="00A466BF" w:rsidRDefault="00A466BF" w:rsidP="00B04F32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</w:p>
    <w:tbl>
      <w:tblPr>
        <w:tblW w:w="57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</w:tblGrid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D9D9D9" w:themeFill="background1" w:themeFillShade="D9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A466BF">
              <w:rPr>
                <w:rFonts w:ascii="Arial" w:eastAsia="Times New Roman" w:hAnsi="Arial" w:cs="Arial"/>
                <w:b/>
                <w:color w:val="000000"/>
              </w:rPr>
              <w:t>name</w:t>
            </w:r>
          </w:p>
        </w:tc>
        <w:tc>
          <w:tcPr>
            <w:tcW w:w="2880" w:type="dxa"/>
            <w:shd w:val="clear" w:color="auto" w:fill="D9D9D9" w:themeFill="background1" w:themeFillShade="D9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A466BF">
              <w:rPr>
                <w:rFonts w:ascii="Arial" w:eastAsia="Times New Roman" w:hAnsi="Arial" w:cs="Arial"/>
                <w:b/>
                <w:color w:val="000000"/>
              </w:rPr>
              <w:t>personID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Tamatha Billingsly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S6048755N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Abel Harbor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S6255118D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Mafalda Pavon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S6293407X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Shakia Oliverio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S6299846Z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Lady Aultman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S6818581R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Clara Saulnier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S7116670Q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Karl Lex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S7138455N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Nila Combes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S7487820E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Candis Carnley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S7994678N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Adina Kiley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S8019609S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Hubert Eacret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S8746763I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Deanne Shultz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S8870503O</w:t>
            </w:r>
          </w:p>
        </w:tc>
      </w:tr>
    </w:tbl>
    <w:p w:rsidR="00A466BF" w:rsidRDefault="00A466BF" w:rsidP="00B04F32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</w:p>
    <w:p w:rsidR="00A466BF" w:rsidRDefault="00A466BF" w:rsidP="00B04F32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</w:p>
    <w:p w:rsidR="008F3034" w:rsidRPr="00F477EE" w:rsidRDefault="00F477EE" w:rsidP="008F303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F477EE">
        <w:rPr>
          <w:rFonts w:ascii="Arial" w:hAnsi="Arial" w:cs="Arial"/>
          <w:b/>
        </w:rPr>
        <w:t>2</w:t>
      </w:r>
      <w:r>
        <w:rPr>
          <w:rFonts w:ascii="Arial" w:hAnsi="Arial" w:cs="Arial"/>
        </w:rPr>
        <w:tab/>
      </w:r>
      <w:r w:rsidR="008F3034" w:rsidRPr="00F477EE">
        <w:rPr>
          <w:rFonts w:ascii="Arial" w:hAnsi="Arial" w:cs="Arial"/>
        </w:rPr>
        <w:t>Find all Stakeholders who have provided at least five comments or suggestions.</w:t>
      </w:r>
    </w:p>
    <w:p w:rsidR="008F3034" w:rsidRPr="008F3034" w:rsidRDefault="008F3034" w:rsidP="00F477EE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</w:p>
    <w:p w:rsidR="00B04F32" w:rsidRPr="00B04F32" w:rsidRDefault="00B04F32" w:rsidP="00B04F32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B04F32">
        <w:rPr>
          <w:rFonts w:ascii="Consolas" w:hAnsi="Consolas" w:cs="Consolas"/>
        </w:rPr>
        <w:t>SELECT P.name, P.personID</w:t>
      </w:r>
    </w:p>
    <w:p w:rsidR="00B04F32" w:rsidRPr="00B04F32" w:rsidRDefault="00B04F32" w:rsidP="00B04F32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B04F32">
        <w:rPr>
          <w:rFonts w:ascii="Consolas" w:hAnsi="Consolas" w:cs="Consolas"/>
        </w:rPr>
        <w:t>FROM Stakeholder S, CommentSuggestion C, Person_R1 P</w:t>
      </w:r>
    </w:p>
    <w:p w:rsidR="00B04F32" w:rsidRPr="00B04F32" w:rsidRDefault="00B04F32" w:rsidP="00B04F32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B04F32">
        <w:rPr>
          <w:rFonts w:ascii="Consolas" w:hAnsi="Consolas" w:cs="Consolas"/>
        </w:rPr>
        <w:t>WHERE S.personID = C.stakeholderPersonID</w:t>
      </w:r>
    </w:p>
    <w:p w:rsidR="00B04F32" w:rsidRPr="00B04F32" w:rsidRDefault="00B04F32" w:rsidP="00B04F32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B04F32">
        <w:rPr>
          <w:rFonts w:ascii="Consolas" w:hAnsi="Consolas" w:cs="Consolas"/>
        </w:rPr>
        <w:t>AND S.personID = P.personID</w:t>
      </w:r>
    </w:p>
    <w:p w:rsidR="00B04F32" w:rsidRPr="00B04F32" w:rsidRDefault="00B04F32" w:rsidP="00B04F32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B04F32">
        <w:rPr>
          <w:rFonts w:ascii="Consolas" w:hAnsi="Consolas" w:cs="Consolas"/>
        </w:rPr>
        <w:t>GROUP BY P.name, P.personID</w:t>
      </w:r>
    </w:p>
    <w:p w:rsidR="008F3034" w:rsidRDefault="00B04F32" w:rsidP="00B04F32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B04F32">
        <w:rPr>
          <w:rFonts w:ascii="Consolas" w:hAnsi="Consolas" w:cs="Consolas"/>
        </w:rPr>
        <w:t>HAVING COUNT(*) &gt;= 5</w:t>
      </w:r>
      <w:r>
        <w:rPr>
          <w:rFonts w:ascii="Consolas" w:hAnsi="Consolas" w:cs="Consolas"/>
        </w:rPr>
        <w:t>;</w:t>
      </w:r>
    </w:p>
    <w:p w:rsidR="00A466BF" w:rsidRDefault="00A466BF" w:rsidP="00B04F32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</w:p>
    <w:tbl>
      <w:tblPr>
        <w:tblW w:w="57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</w:tblGrid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D9D9D9" w:themeFill="background1" w:themeFillShade="D9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A466BF">
              <w:rPr>
                <w:rFonts w:ascii="Arial" w:eastAsia="Times New Roman" w:hAnsi="Arial" w:cs="Arial"/>
                <w:b/>
                <w:color w:val="000000"/>
              </w:rPr>
              <w:t>name</w:t>
            </w:r>
          </w:p>
        </w:tc>
        <w:tc>
          <w:tcPr>
            <w:tcW w:w="2880" w:type="dxa"/>
            <w:shd w:val="clear" w:color="auto" w:fill="D9D9D9" w:themeFill="background1" w:themeFillShade="D9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A466BF">
              <w:rPr>
                <w:rFonts w:ascii="Arial" w:eastAsia="Times New Roman" w:hAnsi="Arial" w:cs="Arial"/>
                <w:b/>
                <w:color w:val="000000"/>
              </w:rPr>
              <w:t>personID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Clara Saulnier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S7116670Q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Candis Carnley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S7994678N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Adina Kiley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S8019609S</w:t>
            </w:r>
          </w:p>
        </w:tc>
      </w:tr>
    </w:tbl>
    <w:p w:rsidR="00A466BF" w:rsidRDefault="00A466BF" w:rsidP="00B04F32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</w:p>
    <w:p w:rsidR="00A466BF" w:rsidRDefault="00A466BF" w:rsidP="00B04F32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</w:p>
    <w:p w:rsidR="00A466BF" w:rsidRDefault="00A466B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F3034" w:rsidRPr="00F477EE" w:rsidRDefault="00F477EE" w:rsidP="00F477E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r w:rsidRPr="00F477EE">
        <w:rPr>
          <w:rFonts w:ascii="Arial" w:hAnsi="Arial" w:cs="Arial"/>
          <w:b/>
        </w:rPr>
        <w:lastRenderedPageBreak/>
        <w:t>3</w:t>
      </w:r>
      <w:r>
        <w:rPr>
          <w:rFonts w:ascii="Arial" w:hAnsi="Arial" w:cs="Arial"/>
        </w:rPr>
        <w:tab/>
      </w:r>
      <w:r w:rsidR="008F3034" w:rsidRPr="00F477EE">
        <w:rPr>
          <w:rFonts w:ascii="Arial" w:hAnsi="Arial" w:cs="Arial"/>
        </w:rPr>
        <w:t xml:space="preserve">Find Graduates who are supervised by more than one professor and assigned to more than one </w:t>
      </w:r>
      <w:r>
        <w:rPr>
          <w:rFonts w:ascii="Arial" w:hAnsi="Arial" w:cs="Arial"/>
        </w:rPr>
        <w:tab/>
      </w:r>
      <w:r w:rsidR="008F3034" w:rsidRPr="00F477EE">
        <w:rPr>
          <w:rFonts w:ascii="Arial" w:hAnsi="Arial" w:cs="Arial"/>
        </w:rPr>
        <w:t>research laboratory.</w:t>
      </w:r>
    </w:p>
    <w:p w:rsidR="008F3034" w:rsidRPr="008F3034" w:rsidRDefault="008F3034" w:rsidP="008F303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SELECT P.name, P.personID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FROM supervisedBy S, Person_R1 P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WHERE S.GraduatePersonID = P.personID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GROUP BY P.name, P.personID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HAVING COUNT(*) &gt; 1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INTERSECT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SELECT P.name, P.personID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FROM assignGraduateResearchLab A, Person_R1 P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WHERE A.personID = P.personID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GROUP BY P.name, P.personID</w:t>
      </w:r>
    </w:p>
    <w:p w:rsidR="008F3034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HAVING COUNT(*) &gt; 1;</w:t>
      </w:r>
    </w:p>
    <w:p w:rsid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</w:p>
    <w:tbl>
      <w:tblPr>
        <w:tblW w:w="57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</w:tblGrid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D9D9D9" w:themeFill="background1" w:themeFillShade="D9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A466BF">
              <w:rPr>
                <w:rFonts w:ascii="Arial" w:eastAsia="Times New Roman" w:hAnsi="Arial" w:cs="Arial"/>
                <w:b/>
                <w:color w:val="000000"/>
              </w:rPr>
              <w:t>name</w:t>
            </w:r>
          </w:p>
        </w:tc>
        <w:tc>
          <w:tcPr>
            <w:tcW w:w="2880" w:type="dxa"/>
            <w:shd w:val="clear" w:color="auto" w:fill="D9D9D9" w:themeFill="background1" w:themeFillShade="D9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A466BF">
              <w:rPr>
                <w:rFonts w:ascii="Arial" w:eastAsia="Times New Roman" w:hAnsi="Arial" w:cs="Arial"/>
                <w:b/>
                <w:color w:val="000000"/>
              </w:rPr>
              <w:t>personID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Wendy Moser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S9664494X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Bernard Frisch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S9666826Y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Vonda Onstad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S9899788Y</w:t>
            </w:r>
          </w:p>
        </w:tc>
      </w:tr>
    </w:tbl>
    <w:p w:rsid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</w:p>
    <w:p w:rsidR="00A466BF" w:rsidRPr="008F3034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</w:p>
    <w:p w:rsidR="008F3034" w:rsidRPr="00F477EE" w:rsidRDefault="00F477EE" w:rsidP="008F303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F477EE">
        <w:rPr>
          <w:rFonts w:ascii="Arial" w:hAnsi="Arial" w:cs="Arial"/>
          <w:b/>
        </w:rPr>
        <w:t>4</w:t>
      </w:r>
      <w:r>
        <w:rPr>
          <w:rFonts w:ascii="Arial" w:hAnsi="Arial" w:cs="Arial"/>
        </w:rPr>
        <w:tab/>
      </w:r>
      <w:r w:rsidR="008F3034" w:rsidRPr="00F477EE">
        <w:rPr>
          <w:rFonts w:ascii="Arial" w:hAnsi="Arial" w:cs="Arial"/>
        </w:rPr>
        <w:t>Find all Professors who teach more than one courses in the semester.</w:t>
      </w:r>
    </w:p>
    <w:p w:rsidR="008F3034" w:rsidRPr="008F3034" w:rsidRDefault="008F3034" w:rsidP="008F303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WITH Temp(courseCode, professorPersonID)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AS  (SELECT DISTINCT courseCode, professorPersonID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 xml:space="preserve">    FROM teach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 xml:space="preserve">    AS temp)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SELECT P.name, P.personID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FROM temp T, Person_R1 P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WHERE T.professorPersonID = P.personID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GROUP BY P.name, P.personID</w:t>
      </w:r>
    </w:p>
    <w:p w:rsidR="008F3034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HAVING COUNT(*) &gt; 1;</w:t>
      </w:r>
    </w:p>
    <w:p w:rsid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</w:p>
    <w:tbl>
      <w:tblPr>
        <w:tblW w:w="57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</w:tblGrid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D9D9D9" w:themeFill="background1" w:themeFillShade="D9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A466BF">
              <w:rPr>
                <w:rFonts w:ascii="Arial" w:eastAsia="Times New Roman" w:hAnsi="Arial" w:cs="Arial"/>
                <w:b/>
                <w:color w:val="000000"/>
              </w:rPr>
              <w:t>name</w:t>
            </w:r>
          </w:p>
        </w:tc>
        <w:tc>
          <w:tcPr>
            <w:tcW w:w="2880" w:type="dxa"/>
            <w:shd w:val="clear" w:color="auto" w:fill="D9D9D9" w:themeFill="background1" w:themeFillShade="D9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A466BF">
              <w:rPr>
                <w:rFonts w:ascii="Arial" w:eastAsia="Times New Roman" w:hAnsi="Arial" w:cs="Arial"/>
                <w:b/>
                <w:color w:val="000000"/>
              </w:rPr>
              <w:t>personID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Fabian Deardorff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S7690922X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Efrain Spurrier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S8468939S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Hubert Borelli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S8972332B</w:t>
            </w:r>
          </w:p>
        </w:tc>
      </w:tr>
    </w:tbl>
    <w:p w:rsidR="00A466BF" w:rsidRPr="00F477EE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</w:rPr>
      </w:pPr>
    </w:p>
    <w:p w:rsidR="00F477EE" w:rsidRDefault="00F477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F3034" w:rsidRDefault="00F477EE" w:rsidP="008F303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F477EE">
        <w:rPr>
          <w:rFonts w:ascii="Arial" w:hAnsi="Arial" w:cs="Arial"/>
          <w:b/>
        </w:rPr>
        <w:lastRenderedPageBreak/>
        <w:t>5</w:t>
      </w:r>
      <w:r>
        <w:rPr>
          <w:rFonts w:ascii="Arial" w:hAnsi="Arial" w:cs="Arial"/>
        </w:rPr>
        <w:tab/>
      </w:r>
      <w:r w:rsidR="008F3034" w:rsidRPr="00F477EE">
        <w:rPr>
          <w:rFonts w:ascii="Arial" w:hAnsi="Arial" w:cs="Arial"/>
        </w:rPr>
        <w:t>List all the Equipment belonging to a particular Laboratory.</w:t>
      </w:r>
    </w:p>
    <w:p w:rsidR="00F477EE" w:rsidRPr="00F477EE" w:rsidRDefault="00F477EE" w:rsidP="008F303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SELECT labName, ID, nameE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FROM Equipment</w:t>
      </w:r>
    </w:p>
    <w:p w:rsidR="008F3034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ORDER BY labName;</w:t>
      </w:r>
    </w:p>
    <w:p w:rsid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</w:p>
    <w:tbl>
      <w:tblPr>
        <w:tblW w:w="864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D9D9D9" w:themeFill="background1" w:themeFillShade="D9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A466BF">
              <w:rPr>
                <w:rFonts w:ascii="Arial" w:hAnsi="Arial" w:cs="Arial"/>
                <w:b/>
              </w:rPr>
              <w:t>labName</w:t>
            </w:r>
          </w:p>
        </w:tc>
        <w:tc>
          <w:tcPr>
            <w:tcW w:w="2880" w:type="dxa"/>
            <w:shd w:val="clear" w:color="auto" w:fill="D9D9D9" w:themeFill="background1" w:themeFillShade="D9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A466BF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A466BF">
              <w:rPr>
                <w:rFonts w:ascii="Arial" w:hAnsi="Arial" w:cs="Arial"/>
                <w:b/>
              </w:rPr>
              <w:t>nameE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Computer Lab 1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E1134547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Computer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Computer Lab 1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E1134548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Arduino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Computer Lab 1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E1134549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Robotics Kit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Computer Lab 1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E1134550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Lego Mindstorms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Computer Lab 1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E1134551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Sensehat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Computer Lab 2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E1134554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Computer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Computer Lab 2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E1134555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Arduino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Computer Lab 2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E1134556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Robotics Kit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Computer Lab 2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E1134557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Lego Mindstorms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Hardware Lab 3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E1134542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Raspberry Pi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Hardware Lab 3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E1134543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Computer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Hardware Lab 3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E1134544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Arduino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Hardware Lab 3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E1134545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Robotics Kit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Hardware Lab 3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E1134546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Lego Mindstorms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Physics Lab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E1134558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Computer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Physics Lab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E1134559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Arduino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Physics Lab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E1134560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Robotics Kit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Physics Lab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E1134561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Lego Mindstorms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Research Lab 1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E1134562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Computer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Research Lab 2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E1134565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Computer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Research Lab 3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E1134568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Computer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Research Lab 4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E1134571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Computer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Research Lab 5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E1134574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Computer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Research Lab 6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E1134578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Computer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Software Lab 1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E1134535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Raspberry Pi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Software Lab 1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E1134536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Computer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Software Lab 1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E1134537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Arduino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Software Lab 1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E1134538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Robotics Kit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Software Lab 2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E1134539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Lego Mindstorms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Software Lab 2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E1134540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Sensehat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Software Lab 2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E1134541</w:t>
            </w:r>
          </w:p>
        </w:tc>
        <w:tc>
          <w:tcPr>
            <w:tcW w:w="2880" w:type="dxa"/>
            <w:vAlign w:val="center"/>
          </w:tcPr>
          <w:p w:rsidR="00A466BF" w:rsidRPr="00A466BF" w:rsidRDefault="00A466BF" w:rsidP="00A466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Computer</w:t>
            </w:r>
          </w:p>
        </w:tc>
      </w:tr>
    </w:tbl>
    <w:p w:rsid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</w:p>
    <w:p w:rsidR="00A466BF" w:rsidRDefault="00A466BF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8F3034" w:rsidRDefault="00F477EE" w:rsidP="008F303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F477EE">
        <w:rPr>
          <w:rFonts w:ascii="Arial" w:hAnsi="Arial" w:cs="Arial"/>
          <w:b/>
        </w:rPr>
        <w:lastRenderedPageBreak/>
        <w:t>6</w:t>
      </w:r>
      <w:r w:rsidR="008F3034" w:rsidRPr="00F477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8F3034" w:rsidRPr="00F477EE">
        <w:rPr>
          <w:rFonts w:ascii="Arial" w:hAnsi="Arial" w:cs="Arial"/>
        </w:rPr>
        <w:t>Find all Undergraduates who have not attended at least one laboratory experiments.</w:t>
      </w:r>
    </w:p>
    <w:p w:rsidR="00F477EE" w:rsidRPr="00F477EE" w:rsidRDefault="00F477EE" w:rsidP="008F303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WITH Temp(personID)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AS  (SELECT U.personID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 xml:space="preserve">    FROM Undergraduate U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 xml:space="preserve">    EXCEPT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 xml:space="preserve">    SELECT DISTINCT E.undergraduatePersonID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 xml:space="preserve">    FROM Experiment E)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SELECT P.name, P.personID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FROM Temp T, Person_R1 P</w:t>
      </w:r>
    </w:p>
    <w:p w:rsidR="008F3034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WHERE P.personID = T.personID;</w:t>
      </w:r>
    </w:p>
    <w:p w:rsid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</w:p>
    <w:tbl>
      <w:tblPr>
        <w:tblW w:w="57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</w:tblGrid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D9D9D9" w:themeFill="background1" w:themeFillShade="D9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A466BF">
              <w:rPr>
                <w:rFonts w:ascii="Arial" w:eastAsia="Times New Roman" w:hAnsi="Arial" w:cs="Arial"/>
                <w:b/>
                <w:color w:val="000000"/>
              </w:rPr>
              <w:t>name</w:t>
            </w:r>
          </w:p>
        </w:tc>
        <w:tc>
          <w:tcPr>
            <w:tcW w:w="2880" w:type="dxa"/>
            <w:shd w:val="clear" w:color="auto" w:fill="D9D9D9" w:themeFill="background1" w:themeFillShade="D9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A466BF">
              <w:rPr>
                <w:rFonts w:ascii="Arial" w:eastAsia="Times New Roman" w:hAnsi="Arial" w:cs="Arial"/>
                <w:b/>
                <w:color w:val="000000"/>
              </w:rPr>
              <w:t>personID</w:t>
            </w:r>
          </w:p>
        </w:tc>
      </w:tr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Glynis Dumont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S9628046W</w:t>
            </w:r>
          </w:p>
        </w:tc>
      </w:tr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Sterling Kamer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S9637726Z</w:t>
            </w:r>
          </w:p>
        </w:tc>
      </w:tr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Katlyn Coache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S9682691N</w:t>
            </w:r>
          </w:p>
        </w:tc>
      </w:tr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Genny Mckeon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S9719396U</w:t>
            </w:r>
          </w:p>
        </w:tc>
      </w:tr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Coral Emberton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S9726844G</w:t>
            </w:r>
          </w:p>
        </w:tc>
      </w:tr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Loris Trumbo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S9731179S</w:t>
            </w:r>
          </w:p>
        </w:tc>
      </w:tr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Mack Dinwiddie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S9750630U</w:t>
            </w:r>
          </w:p>
        </w:tc>
      </w:tr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Regine Obrien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S9770748L</w:t>
            </w:r>
          </w:p>
        </w:tc>
      </w:tr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Hwa Diana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S9775721E</w:t>
            </w:r>
          </w:p>
        </w:tc>
      </w:tr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Noe Whitely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S9786239J</w:t>
            </w:r>
          </w:p>
        </w:tc>
      </w:tr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Sharyl Cutsforth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S9796567Y</w:t>
            </w:r>
          </w:p>
        </w:tc>
      </w:tr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Dalila Snedden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S9817088U</w:t>
            </w:r>
          </w:p>
        </w:tc>
      </w:tr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Brooks Despres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S9828865E</w:t>
            </w:r>
          </w:p>
        </w:tc>
      </w:tr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Branda Nakamura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S9867108D</w:t>
            </w:r>
          </w:p>
        </w:tc>
      </w:tr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Romana Tardif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S9883595K</w:t>
            </w:r>
          </w:p>
        </w:tc>
      </w:tr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Cheryle Foote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S9915654K</w:t>
            </w:r>
          </w:p>
        </w:tc>
      </w:tr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Shayne Sedgwick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S9930318Z</w:t>
            </w:r>
          </w:p>
        </w:tc>
      </w:tr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Rozanne Starr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S9945680P</w:t>
            </w:r>
          </w:p>
        </w:tc>
      </w:tr>
      <w:tr w:rsidR="00A466BF" w:rsidRPr="00A466BF" w:rsidTr="005A39A0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Lakeesha Mcarthur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5A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66BF">
              <w:rPr>
                <w:rFonts w:ascii="Arial" w:eastAsia="Times New Roman" w:hAnsi="Arial" w:cs="Arial"/>
                <w:color w:val="000000"/>
              </w:rPr>
              <w:t>S9963538Q</w:t>
            </w:r>
          </w:p>
        </w:tc>
      </w:tr>
    </w:tbl>
    <w:p w:rsidR="00A466BF" w:rsidRPr="008F3034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</w:p>
    <w:p w:rsidR="00A466BF" w:rsidRDefault="00A466B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F3034" w:rsidRPr="00F477EE" w:rsidRDefault="008F3034" w:rsidP="008F303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</w:p>
    <w:p w:rsidR="008F3034" w:rsidRPr="00F477EE" w:rsidRDefault="00F477EE" w:rsidP="008F303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ab/>
      </w:r>
      <w:r w:rsidR="008F3034" w:rsidRPr="00F477EE">
        <w:rPr>
          <w:rFonts w:ascii="Arial" w:hAnsi="Arial" w:cs="Arial"/>
        </w:rPr>
        <w:t>List all Graduates who are doing research and taking courses in the semester</w:t>
      </w:r>
    </w:p>
    <w:p w:rsidR="008F3034" w:rsidRPr="008F3034" w:rsidRDefault="008F3034" w:rsidP="00F477E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SELECT P.name, P.personID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FROM Person_R1 P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>WHERE P.personID IN (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 xml:space="preserve">    SELECT G.personID</w:t>
      </w:r>
    </w:p>
    <w:p w:rsidR="00A466BF" w:rsidRP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 xml:space="preserve">    FROM Graduate G, takes t</w:t>
      </w:r>
    </w:p>
    <w:p w:rsidR="008F3034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  <w:r w:rsidRPr="00A466BF">
        <w:rPr>
          <w:rFonts w:ascii="Consolas" w:hAnsi="Consolas" w:cs="Consolas"/>
        </w:rPr>
        <w:t xml:space="preserve">    WHERE G.personID = t.personID)</w:t>
      </w:r>
      <w:r>
        <w:rPr>
          <w:rFonts w:ascii="Consolas" w:hAnsi="Consolas" w:cs="Consolas"/>
        </w:rPr>
        <w:t>;</w:t>
      </w:r>
    </w:p>
    <w:p w:rsidR="00A466BF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</w:p>
    <w:tbl>
      <w:tblPr>
        <w:tblW w:w="57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</w:tblGrid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D9D9D9" w:themeFill="background1" w:themeFillShade="D9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A466BF">
              <w:rPr>
                <w:rFonts w:ascii="Arial" w:eastAsia="Times New Roman" w:hAnsi="Arial" w:cs="Arial"/>
                <w:b/>
                <w:color w:val="000000"/>
              </w:rPr>
              <w:t>name</w:t>
            </w:r>
          </w:p>
        </w:tc>
        <w:tc>
          <w:tcPr>
            <w:tcW w:w="2880" w:type="dxa"/>
            <w:shd w:val="clear" w:color="auto" w:fill="D9D9D9" w:themeFill="background1" w:themeFillShade="D9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A466BF">
              <w:rPr>
                <w:rFonts w:ascii="Arial" w:eastAsia="Times New Roman" w:hAnsi="Arial" w:cs="Arial"/>
                <w:b/>
                <w:color w:val="000000"/>
              </w:rPr>
              <w:t>personID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Kaleigh Bjerke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S9628927W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Elana Bull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S9639826W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Shawanda Oestreich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S9662439O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Bernard Frisch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S9666826Y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Daisey Haugen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S9677057V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Fumiko Yost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S9683984N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Palmira Bavaro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S9844485R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Rubye Fray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S9878146A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Shaquita Fury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S9881948R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Vonda Onstad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S9899788Y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Vita Carrizales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S9925377M</w:t>
            </w:r>
          </w:p>
        </w:tc>
      </w:tr>
      <w:tr w:rsidR="00A466BF" w:rsidRPr="00A466BF" w:rsidTr="00A466BF">
        <w:trPr>
          <w:trHeight w:val="360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Hobert Banks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466BF" w:rsidRPr="00A466BF" w:rsidRDefault="00A466BF" w:rsidP="00A466BF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A466BF">
              <w:rPr>
                <w:rFonts w:ascii="Arial" w:hAnsi="Arial" w:cs="Arial"/>
              </w:rPr>
              <w:t>S9990896A</w:t>
            </w:r>
          </w:p>
        </w:tc>
      </w:tr>
    </w:tbl>
    <w:p w:rsidR="00A466BF" w:rsidRPr="008F3034" w:rsidRDefault="00A466BF" w:rsidP="00A466B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</w:rPr>
      </w:pPr>
    </w:p>
    <w:p w:rsidR="00C43563" w:rsidRPr="00E10379" w:rsidRDefault="00C43563" w:rsidP="00921D2C">
      <w:pPr>
        <w:rPr>
          <w:rFonts w:ascii="Consolas" w:hAnsi="Consolas" w:cs="Consolas"/>
        </w:rPr>
      </w:pPr>
    </w:p>
    <w:sectPr w:rsidR="00C43563" w:rsidRPr="00E10379" w:rsidSect="00E10379">
      <w:footerReference w:type="default" r:id="rId6"/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EC9" w:rsidRDefault="00065EC9" w:rsidP="00E10379">
      <w:pPr>
        <w:spacing w:after="0" w:line="240" w:lineRule="auto"/>
      </w:pPr>
      <w:r>
        <w:separator/>
      </w:r>
    </w:p>
  </w:endnote>
  <w:endnote w:type="continuationSeparator" w:id="0">
    <w:p w:rsidR="00065EC9" w:rsidRDefault="00065EC9" w:rsidP="00E1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379" w:rsidRPr="00E10379" w:rsidRDefault="00E10379" w:rsidP="00E10379">
    <w:pPr>
      <w:pStyle w:val="Footer"/>
      <w:jc w:val="center"/>
      <w:rPr>
        <w:rFonts w:ascii="Arial" w:hAnsi="Arial" w:cs="Arial"/>
      </w:rPr>
    </w:pPr>
    <w:r w:rsidRPr="00E10379">
      <w:rPr>
        <w:rFonts w:ascii="Arial" w:hAnsi="Arial" w:cs="Arial"/>
      </w:rPr>
      <w:t xml:space="preserve">Page </w:t>
    </w:r>
    <w:r w:rsidRPr="00E10379">
      <w:rPr>
        <w:rFonts w:ascii="Arial" w:hAnsi="Arial" w:cs="Arial"/>
        <w:bCs/>
      </w:rPr>
      <w:fldChar w:fldCharType="begin"/>
    </w:r>
    <w:r w:rsidRPr="00E10379">
      <w:rPr>
        <w:rFonts w:ascii="Arial" w:hAnsi="Arial" w:cs="Arial"/>
        <w:bCs/>
      </w:rPr>
      <w:instrText xml:space="preserve"> PAGE  \* Arabic  \* MERGEFORMAT </w:instrText>
    </w:r>
    <w:r w:rsidRPr="00E10379">
      <w:rPr>
        <w:rFonts w:ascii="Arial" w:hAnsi="Arial" w:cs="Arial"/>
        <w:bCs/>
      </w:rPr>
      <w:fldChar w:fldCharType="separate"/>
    </w:r>
    <w:r w:rsidR="00216DB3">
      <w:rPr>
        <w:rFonts w:ascii="Arial" w:hAnsi="Arial" w:cs="Arial"/>
        <w:bCs/>
        <w:noProof/>
      </w:rPr>
      <w:t>4</w:t>
    </w:r>
    <w:r w:rsidRPr="00E10379">
      <w:rPr>
        <w:rFonts w:ascii="Arial" w:hAnsi="Arial" w:cs="Arial"/>
        <w:bCs/>
      </w:rPr>
      <w:fldChar w:fldCharType="end"/>
    </w:r>
    <w:r w:rsidRPr="00E10379">
      <w:rPr>
        <w:rFonts w:ascii="Arial" w:hAnsi="Arial" w:cs="Arial"/>
      </w:rPr>
      <w:t xml:space="preserve"> of </w:t>
    </w:r>
    <w:r w:rsidRPr="00E10379">
      <w:rPr>
        <w:rFonts w:ascii="Arial" w:hAnsi="Arial" w:cs="Arial"/>
        <w:bCs/>
      </w:rPr>
      <w:fldChar w:fldCharType="begin"/>
    </w:r>
    <w:r w:rsidRPr="00E10379">
      <w:rPr>
        <w:rFonts w:ascii="Arial" w:hAnsi="Arial" w:cs="Arial"/>
        <w:bCs/>
      </w:rPr>
      <w:instrText xml:space="preserve"> NUMPAGES  \* Arabic  \* MERGEFORMAT </w:instrText>
    </w:r>
    <w:r w:rsidRPr="00E10379">
      <w:rPr>
        <w:rFonts w:ascii="Arial" w:hAnsi="Arial" w:cs="Arial"/>
        <w:bCs/>
      </w:rPr>
      <w:fldChar w:fldCharType="separate"/>
    </w:r>
    <w:r w:rsidR="00216DB3">
      <w:rPr>
        <w:rFonts w:ascii="Arial" w:hAnsi="Arial" w:cs="Arial"/>
        <w:bCs/>
        <w:noProof/>
      </w:rPr>
      <w:t>12</w:t>
    </w:r>
    <w:r w:rsidRPr="00E10379">
      <w:rPr>
        <w:rFonts w:ascii="Arial" w:hAnsi="Arial" w:cs="Arial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EC9" w:rsidRDefault="00065EC9" w:rsidP="00E10379">
      <w:pPr>
        <w:spacing w:after="0" w:line="240" w:lineRule="auto"/>
      </w:pPr>
      <w:r>
        <w:separator/>
      </w:r>
    </w:p>
  </w:footnote>
  <w:footnote w:type="continuationSeparator" w:id="0">
    <w:p w:rsidR="00065EC9" w:rsidRDefault="00065EC9" w:rsidP="00E1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79"/>
    <w:rsid w:val="00065EC9"/>
    <w:rsid w:val="00216DB3"/>
    <w:rsid w:val="002C462C"/>
    <w:rsid w:val="008F3034"/>
    <w:rsid w:val="00921D2C"/>
    <w:rsid w:val="00A466BF"/>
    <w:rsid w:val="00B04F32"/>
    <w:rsid w:val="00B5754F"/>
    <w:rsid w:val="00C43563"/>
    <w:rsid w:val="00E10379"/>
    <w:rsid w:val="00F4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776AF-265B-4DA4-94E2-4762A256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0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379"/>
  </w:style>
  <w:style w:type="paragraph" w:styleId="Footer">
    <w:name w:val="footer"/>
    <w:basedOn w:val="Normal"/>
    <w:link w:val="FooterChar"/>
    <w:uiPriority w:val="99"/>
    <w:unhideWhenUsed/>
    <w:rsid w:val="00E10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3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3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D8282F5C</Template>
  <TotalTime>0</TotalTime>
  <Pages>12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#VINCENT RIBLI#</dc:creator>
  <cp:keywords/>
  <dc:description/>
  <cp:lastModifiedBy>#VINCENT RIBLI#</cp:lastModifiedBy>
  <cp:revision>2</cp:revision>
  <dcterms:created xsi:type="dcterms:W3CDTF">2019-11-05T06:11:00Z</dcterms:created>
  <dcterms:modified xsi:type="dcterms:W3CDTF">2019-11-05T06:11:00Z</dcterms:modified>
</cp:coreProperties>
</file>